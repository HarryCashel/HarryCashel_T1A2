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F5569A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C79444" w14:textId="7E8399A5" w:rsidR="00692703" w:rsidRPr="00785579" w:rsidRDefault="00785579" w:rsidP="00913946">
            <w:pPr>
              <w:pStyle w:val="Title"/>
              <w:rPr>
                <w:caps w:val="0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5579">
              <w:rPr>
                <w:caps w:val="0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Harry Cashel</w:t>
            </w:r>
            <w:r w:rsidR="00692703" w:rsidRPr="00785579">
              <w:rPr>
                <w:caps w:val="0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B8FCCBF" w14:textId="020D3B66" w:rsidR="00692703" w:rsidRPr="00CF1A49" w:rsidRDefault="00785579" w:rsidP="00913946">
            <w:pPr>
              <w:pStyle w:val="ContactInfo"/>
              <w:contextualSpacing w:val="0"/>
            </w:pPr>
            <w:r>
              <w:t>0452447420</w:t>
            </w:r>
          </w:p>
          <w:p w14:paraId="26AE7F46" w14:textId="23BC86CF" w:rsidR="00692703" w:rsidRPr="00CF1A49" w:rsidRDefault="00785579" w:rsidP="00913946">
            <w:pPr>
              <w:pStyle w:val="ContactInfoEmphasis"/>
              <w:contextualSpacing w:val="0"/>
            </w:pPr>
            <w:r>
              <w:t>Cashel.harry@gmail.com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B80F343ED93494AA794CE8760D2100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Style w:val="vanity-namedomain"/>
                <w:rFonts w:ascii="&amp;quot" w:hAnsi="&amp;quot"/>
                <w:bdr w:val="none" w:sz="0" w:space="0" w:color="auto" w:frame="1"/>
              </w:rPr>
              <w:t>www.linkedin.com/in/</w:t>
            </w:r>
            <w:r>
              <w:rPr>
                <w:rStyle w:val="vanity-namedisplay-name"/>
                <w:rFonts w:ascii="&amp;quot" w:hAnsi="&amp;quot"/>
                <w:bdr w:val="none" w:sz="0" w:space="0" w:color="auto" w:frame="1"/>
              </w:rPr>
              <w:t>harry-</w:t>
            </w:r>
            <w:proofErr w:type="spellStart"/>
            <w:r>
              <w:rPr>
                <w:rStyle w:val="vanity-namedisplay-name"/>
                <w:rFonts w:ascii="&amp;quot" w:hAnsi="&amp;quot"/>
                <w:bdr w:val="none" w:sz="0" w:space="0" w:color="auto" w:frame="1"/>
              </w:rPr>
              <w:t>cashel</w:t>
            </w:r>
            <w:proofErr w:type="spellEnd"/>
            <w:sdt>
              <w:sdtPr>
                <w:alias w:val="Divider dot:"/>
                <w:tag w:val="Divider dot:"/>
                <w:id w:val="759871761"/>
                <w:placeholder>
                  <w:docPart w:val="9A7F59A2218E480EA027B5782341393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5579C9" w:rsidRPr="00CF1A49" w14:paraId="6CA1AA52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AC25773" w14:textId="77777777" w:rsidR="005579C9" w:rsidRDefault="005579C9" w:rsidP="005579C9"/>
        </w:tc>
      </w:tr>
    </w:tbl>
    <w:p w14:paraId="2CF42044" w14:textId="4A384716" w:rsidR="005579C9" w:rsidRDefault="00785579" w:rsidP="005579C9">
      <w:pPr>
        <w:pStyle w:val="Header"/>
      </w:pPr>
      <w:r>
        <w:t>Harry Cashel</w:t>
      </w:r>
      <w:r>
        <w:tab/>
      </w:r>
    </w:p>
    <w:p w14:paraId="6C0C031D" w14:textId="4B987F40" w:rsidR="00785579" w:rsidRDefault="009246B2" w:rsidP="005579C9">
      <w:pPr>
        <w:pStyle w:val="Header"/>
      </w:pPr>
      <w:r>
        <w:t>Student</w:t>
      </w:r>
    </w:p>
    <w:p w14:paraId="79C72597" w14:textId="2C61C264" w:rsidR="00785579" w:rsidRDefault="009246B2" w:rsidP="005579C9">
      <w:pPr>
        <w:pStyle w:val="Header"/>
      </w:pPr>
      <w:r>
        <w:t>Coder Academy</w:t>
      </w:r>
    </w:p>
    <w:p w14:paraId="1D19AC8A" w14:textId="77777777" w:rsidR="00785579" w:rsidRPr="005579C9" w:rsidRDefault="00785579" w:rsidP="005579C9">
      <w:pPr>
        <w:pStyle w:val="Header"/>
      </w:pPr>
    </w:p>
    <w:p w14:paraId="355C34A4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16C34B5F" w14:textId="77777777" w:rsidTr="00BB7E51">
        <w:trPr>
          <w:trHeight w:val="8914"/>
        </w:trPr>
        <w:tc>
          <w:tcPr>
            <w:tcW w:w="9290" w:type="dxa"/>
          </w:tcPr>
          <w:p w14:paraId="2D5C413C" w14:textId="77777777" w:rsidR="005579C9" w:rsidRDefault="005579C9" w:rsidP="005579C9">
            <w:pPr>
              <w:pStyle w:val="Header"/>
            </w:pPr>
          </w:p>
          <w:p w14:paraId="473F637A" w14:textId="6ADACDF4"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r w:rsidR="00785579">
              <w:t>Recruitment Officer</w:t>
            </w:r>
          </w:p>
          <w:p w14:paraId="65D82080" w14:textId="77777777" w:rsidR="005579C9" w:rsidRPr="00CF1A49" w:rsidRDefault="005579C9" w:rsidP="005579C9">
            <w:pPr>
              <w:pStyle w:val="Header"/>
            </w:pPr>
          </w:p>
          <w:p w14:paraId="2F63BEE5" w14:textId="6803A6DB" w:rsidR="005579C9" w:rsidRDefault="00785579" w:rsidP="005579C9">
            <w:r>
              <w:t xml:space="preserve">Are you looking for a </w:t>
            </w:r>
            <w:proofErr w:type="gramStart"/>
            <w:r w:rsidR="00497E55">
              <w:t>hard working</w:t>
            </w:r>
            <w:proofErr w:type="gramEnd"/>
            <w:r w:rsidR="00497E55">
              <w:t xml:space="preserve"> </w:t>
            </w:r>
            <w:r>
              <w:t>professional?</w:t>
            </w:r>
          </w:p>
          <w:p w14:paraId="209F1C5A" w14:textId="77777777" w:rsidR="005579C9" w:rsidRPr="005579C9" w:rsidRDefault="005579C9" w:rsidP="005579C9"/>
          <w:p w14:paraId="0E9D5C64" w14:textId="0801C538" w:rsidR="005579C9" w:rsidRDefault="00785579" w:rsidP="00785579">
            <w:pPr>
              <w:pStyle w:val="ListBullet"/>
              <w:contextualSpacing w:val="0"/>
            </w:pPr>
            <w:r>
              <w:t xml:space="preserve">10 </w:t>
            </w:r>
            <w:r w:rsidR="00114C4A">
              <w:t>years’ experience</w:t>
            </w:r>
            <w:r>
              <w:t xml:space="preserve"> in customer service</w:t>
            </w:r>
            <w:r w:rsidR="00894BC5">
              <w:t xml:space="preserve"> and sales</w:t>
            </w:r>
          </w:p>
          <w:p w14:paraId="271FD2C8" w14:textId="089BC7FF" w:rsidR="00785579" w:rsidRDefault="00785579" w:rsidP="00785579">
            <w:pPr>
              <w:pStyle w:val="ListBullet"/>
              <w:contextualSpacing w:val="0"/>
            </w:pPr>
            <w:r>
              <w:t>Relatable/relaxed or professional attitude as required</w:t>
            </w:r>
          </w:p>
          <w:p w14:paraId="5B543D0E" w14:textId="35B27278" w:rsidR="00785579" w:rsidRDefault="00785579" w:rsidP="00785579">
            <w:pPr>
              <w:pStyle w:val="ListBullet"/>
              <w:contextualSpacing w:val="0"/>
            </w:pPr>
            <w:r>
              <w:t>Conflict resolution and solutions</w:t>
            </w:r>
          </w:p>
          <w:p w14:paraId="19DE2656" w14:textId="2E46A769" w:rsidR="00785579" w:rsidRDefault="00785579" w:rsidP="00785579">
            <w:pPr>
              <w:pStyle w:val="ListBullet"/>
              <w:contextualSpacing w:val="0"/>
            </w:pPr>
            <w:r>
              <w:t>Efficient as a team member or individually</w:t>
            </w:r>
          </w:p>
          <w:p w14:paraId="6791264F" w14:textId="362FC60E" w:rsidR="002462A2" w:rsidRDefault="00E6309B" w:rsidP="00785579">
            <w:pPr>
              <w:pStyle w:val="ListBullet"/>
              <w:contextualSpacing w:val="0"/>
            </w:pPr>
            <w:r>
              <w:t>Student</w:t>
            </w:r>
          </w:p>
          <w:p w14:paraId="51F47633" w14:textId="4486DD2F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37FD352B" w14:textId="4A14C54C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If so, then look no further. A</w:t>
            </w:r>
            <w:r w:rsidR="009A6949">
              <w:t xml:space="preserve"> young</w:t>
            </w:r>
            <w:r>
              <w:t xml:space="preserve"> manager looking to make the jump from</w:t>
            </w:r>
          </w:p>
          <w:p w14:paraId="04E0266D" w14:textId="0C01B158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 xml:space="preserve">hospitality into a new sector. </w:t>
            </w:r>
          </w:p>
          <w:p w14:paraId="4C963D78" w14:textId="3AC0FB10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2913500F" w14:textId="429BFD0D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I would very much like to discuss opportunities with</w:t>
            </w:r>
            <w:r w:rsidR="00E6309B">
              <w:t xml:space="preserve"> </w:t>
            </w:r>
            <w:r w:rsidR="00B46D8F">
              <w:t>your company</w:t>
            </w:r>
            <w:r>
              <w:t>. To schedule an interview</w:t>
            </w:r>
          </w:p>
          <w:p w14:paraId="6C7C8510" w14:textId="77777777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please call me at 0452447420. The best time to reach me is 7am-10am, but you may</w:t>
            </w:r>
          </w:p>
          <w:p w14:paraId="186C5FD2" w14:textId="5DF71F66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leave a message and I will return your call at the earliest opportunity.</w:t>
            </w:r>
          </w:p>
          <w:p w14:paraId="39786A11" w14:textId="5B89D9B4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271ABD3" w14:textId="239B1E6D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Thanks for your time, I look forward to talking with you.</w:t>
            </w:r>
          </w:p>
          <w:p w14:paraId="10EB106B" w14:textId="24E1A407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7F5E5B22" w14:textId="51FC230C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Have a great day.</w:t>
            </w:r>
          </w:p>
          <w:p w14:paraId="50D967B0" w14:textId="3F6BAD18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20DC499D" w14:textId="6420DD9A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 xml:space="preserve">Sincerely, </w:t>
            </w:r>
          </w:p>
          <w:p w14:paraId="5BE2392E" w14:textId="10B88A8E" w:rsidR="0078557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12A83232" w14:textId="2238D4CB" w:rsidR="00785579" w:rsidRPr="005579C9" w:rsidRDefault="00785579" w:rsidP="0078557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Harry Cashel</w:t>
            </w:r>
          </w:p>
          <w:p w14:paraId="3CBF6CF2" w14:textId="601F61E8" w:rsidR="005579C9" w:rsidRPr="00CF1A49" w:rsidRDefault="005579C9" w:rsidP="005579C9"/>
        </w:tc>
      </w:tr>
    </w:tbl>
    <w:p w14:paraId="5D2F2B9D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4127C" w14:textId="77777777" w:rsidR="007E69A7" w:rsidRDefault="007E69A7" w:rsidP="0068194B">
      <w:r>
        <w:separator/>
      </w:r>
    </w:p>
    <w:p w14:paraId="6BB60FA9" w14:textId="77777777" w:rsidR="007E69A7" w:rsidRDefault="007E69A7"/>
    <w:p w14:paraId="4283C6D2" w14:textId="77777777" w:rsidR="007E69A7" w:rsidRDefault="007E69A7"/>
  </w:endnote>
  <w:endnote w:type="continuationSeparator" w:id="0">
    <w:p w14:paraId="4CEA6D6A" w14:textId="77777777" w:rsidR="007E69A7" w:rsidRDefault="007E69A7" w:rsidP="0068194B">
      <w:r>
        <w:continuationSeparator/>
      </w:r>
    </w:p>
    <w:p w14:paraId="587468FA" w14:textId="77777777" w:rsidR="007E69A7" w:rsidRDefault="007E69A7"/>
    <w:p w14:paraId="04EC2720" w14:textId="77777777" w:rsidR="007E69A7" w:rsidRDefault="007E6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A18F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9F62D" w14:textId="77777777" w:rsidR="007E69A7" w:rsidRDefault="007E69A7" w:rsidP="0068194B">
      <w:r>
        <w:separator/>
      </w:r>
    </w:p>
    <w:p w14:paraId="027616C9" w14:textId="77777777" w:rsidR="007E69A7" w:rsidRDefault="007E69A7"/>
    <w:p w14:paraId="0754C902" w14:textId="77777777" w:rsidR="007E69A7" w:rsidRDefault="007E69A7"/>
  </w:footnote>
  <w:footnote w:type="continuationSeparator" w:id="0">
    <w:p w14:paraId="2B99BD84" w14:textId="77777777" w:rsidR="007E69A7" w:rsidRDefault="007E69A7" w:rsidP="0068194B">
      <w:r>
        <w:continuationSeparator/>
      </w:r>
    </w:p>
    <w:p w14:paraId="44084E17" w14:textId="77777777" w:rsidR="007E69A7" w:rsidRDefault="007E69A7"/>
    <w:p w14:paraId="0DA899BB" w14:textId="77777777" w:rsidR="007E69A7" w:rsidRDefault="007E6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15F8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30FA43" wp14:editId="4AFDB6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787A48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4C4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2A2"/>
    <w:rsid w:val="0024720C"/>
    <w:rsid w:val="002532D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7E55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32EF"/>
    <w:rsid w:val="00547B8C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5579"/>
    <w:rsid w:val="0079206B"/>
    <w:rsid w:val="00796076"/>
    <w:rsid w:val="007C0566"/>
    <w:rsid w:val="007C606B"/>
    <w:rsid w:val="007E69A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4BC5"/>
    <w:rsid w:val="008A6538"/>
    <w:rsid w:val="008C7056"/>
    <w:rsid w:val="008F3B14"/>
    <w:rsid w:val="00901899"/>
    <w:rsid w:val="0090344B"/>
    <w:rsid w:val="00905715"/>
    <w:rsid w:val="0091321E"/>
    <w:rsid w:val="00913946"/>
    <w:rsid w:val="009246B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44AC"/>
    <w:rsid w:val="009A44CE"/>
    <w:rsid w:val="009A6949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6D8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C439F"/>
    <w:rsid w:val="00BD431F"/>
    <w:rsid w:val="00BE423E"/>
    <w:rsid w:val="00BF61AC"/>
    <w:rsid w:val="00C3450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309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7C0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44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qFormat/>
    <w:rsid w:val="005579C9"/>
    <w:rPr>
      <w:color w:val="808080" w:themeColor="background1" w:themeShade="80"/>
    </w:rPr>
  </w:style>
  <w:style w:type="character" w:customStyle="1" w:styleId="vanity-namedomain">
    <w:name w:val="vanity-name__domain"/>
    <w:basedOn w:val="DefaultParagraphFont"/>
    <w:rsid w:val="00785579"/>
  </w:style>
  <w:style w:type="character" w:customStyle="1" w:styleId="vanity-namedisplay-name">
    <w:name w:val="vanity-name__display-name"/>
    <w:basedOn w:val="DefaultParagraphFont"/>
    <w:rsid w:val="0078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he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80F343ED93494AA794CE8760D21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E224-93C1-4839-A392-CF64D22028CE}"/>
      </w:docPartPr>
      <w:docPartBody>
        <w:p w:rsidR="003C1F87" w:rsidRDefault="00376E80">
          <w:pPr>
            <w:pStyle w:val="0B80F343ED93494AA794CE8760D21003"/>
          </w:pPr>
          <w:r w:rsidRPr="00CF1A49">
            <w:t>·</w:t>
          </w:r>
        </w:p>
      </w:docPartBody>
    </w:docPart>
    <w:docPart>
      <w:docPartPr>
        <w:name w:val="9A7F59A2218E480EA027B57823413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BA9B7-4A50-4040-8EA2-4BD6D3D32028}"/>
      </w:docPartPr>
      <w:docPartBody>
        <w:p w:rsidR="003C1F87" w:rsidRDefault="00376E80">
          <w:pPr>
            <w:pStyle w:val="9A7F59A2218E480EA027B5782341393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80"/>
    <w:rsid w:val="00376E80"/>
    <w:rsid w:val="003C1F87"/>
    <w:rsid w:val="00597353"/>
    <w:rsid w:val="006776A2"/>
    <w:rsid w:val="00A4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A08F6BE1BE449480BA8F817C468508">
    <w:name w:val="1FA08F6BE1BE449480BA8F817C46850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3BFB090D024FC8854ABE057E27C8D7">
    <w:name w:val="A93BFB090D024FC8854ABE057E27C8D7"/>
  </w:style>
  <w:style w:type="paragraph" w:customStyle="1" w:styleId="71324BCD96EF4EB7913A0E8A503205E2">
    <w:name w:val="71324BCD96EF4EB7913A0E8A503205E2"/>
  </w:style>
  <w:style w:type="paragraph" w:customStyle="1" w:styleId="70212E91874F417E96E054A331967645">
    <w:name w:val="70212E91874F417E96E054A331967645"/>
  </w:style>
  <w:style w:type="paragraph" w:customStyle="1" w:styleId="F569EB71CD7E48DBA84490B561ABE9D5">
    <w:name w:val="F569EB71CD7E48DBA84490B561ABE9D5"/>
  </w:style>
  <w:style w:type="paragraph" w:customStyle="1" w:styleId="A158A820DA0C439CABC103CCF794C510">
    <w:name w:val="A158A820DA0C439CABC103CCF794C510"/>
  </w:style>
  <w:style w:type="paragraph" w:customStyle="1" w:styleId="0B80F343ED93494AA794CE8760D21003">
    <w:name w:val="0B80F343ED93494AA794CE8760D21003"/>
  </w:style>
  <w:style w:type="paragraph" w:customStyle="1" w:styleId="FD2AF390C8D748789972D078A1BEEBFE">
    <w:name w:val="FD2AF390C8D748789972D078A1BEEBFE"/>
  </w:style>
  <w:style w:type="paragraph" w:customStyle="1" w:styleId="9A7F59A2218E480EA027B57823413932">
    <w:name w:val="9A7F59A2218E480EA027B57823413932"/>
  </w:style>
  <w:style w:type="paragraph" w:customStyle="1" w:styleId="3513EA2011F649EA957C047903680F6A">
    <w:name w:val="3513EA2011F649EA957C047903680F6A"/>
  </w:style>
  <w:style w:type="paragraph" w:customStyle="1" w:styleId="1C4D944B0AD84D98A3433589A5FE8A5F">
    <w:name w:val="1C4D944B0AD84D98A3433589A5FE8A5F"/>
  </w:style>
  <w:style w:type="paragraph" w:customStyle="1" w:styleId="92C2D5FF02754D958C3EF59411E4B574">
    <w:name w:val="92C2D5FF02754D958C3EF59411E4B574"/>
  </w:style>
  <w:style w:type="paragraph" w:customStyle="1" w:styleId="931C8F1AA9FD4184B356C8F74BCB1EC6">
    <w:name w:val="931C8F1AA9FD4184B356C8F74BCB1EC6"/>
  </w:style>
  <w:style w:type="paragraph" w:customStyle="1" w:styleId="20292297D5234AD4B7F2A9B41959F375">
    <w:name w:val="20292297D5234AD4B7F2A9B41959F375"/>
  </w:style>
  <w:style w:type="paragraph" w:customStyle="1" w:styleId="6AC9F38F88874476A0170A272E91BDD6">
    <w:name w:val="6AC9F38F88874476A0170A272E91BDD6"/>
  </w:style>
  <w:style w:type="paragraph" w:customStyle="1" w:styleId="164A02D23EB74BF5966000B6794B76E1">
    <w:name w:val="164A02D23EB74BF5966000B6794B76E1"/>
  </w:style>
  <w:style w:type="paragraph" w:customStyle="1" w:styleId="318F9804CBC644F3B9A377EA503115C5">
    <w:name w:val="318F9804CBC644F3B9A377EA503115C5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CB4C368244F6484CB136D878B4D528C5">
    <w:name w:val="CB4C368244F6484CB136D878B4D528C5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F8DCC808757449A99270159AE1857189">
    <w:name w:val="F8DCC808757449A99270159AE1857189"/>
  </w:style>
  <w:style w:type="paragraph" w:customStyle="1" w:styleId="3ACBFEB05821485CA1E25C5F676C9889">
    <w:name w:val="3ACBFEB05821485CA1E25C5F676C9889"/>
  </w:style>
  <w:style w:type="paragraph" w:customStyle="1" w:styleId="738FD40901634F8887E5EA72DEE78C03">
    <w:name w:val="738FD40901634F8887E5EA72DEE78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2020-06-02T05:56:00Z</dcterms:created>
  <dcterms:modified xsi:type="dcterms:W3CDTF">2020-06-02T05:56:00Z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